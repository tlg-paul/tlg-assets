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DFF1" w14:textId="77777777" w:rsidR="002D7D17" w:rsidRPr="002E7D59" w:rsidRDefault="002D7D17" w:rsidP="002E7D59"/>
    <w:sectPr w:rsidR="002D7D17" w:rsidRPr="002E7D59" w:rsidSect="006226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3240" w:right="1440" w:bottom="1728" w:left="158" w:header="0" w:footer="1296" w:gutter="1296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41343" w14:textId="77777777" w:rsidR="00751A0B" w:rsidRDefault="00751A0B">
      <w:r>
        <w:separator/>
      </w:r>
    </w:p>
  </w:endnote>
  <w:endnote w:type="continuationSeparator" w:id="0">
    <w:p w14:paraId="2AADDBEC" w14:textId="77777777" w:rsidR="00751A0B" w:rsidRDefault="00751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6FA2A" w14:textId="77777777" w:rsidR="000C471B" w:rsidRDefault="000C47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1F5B6" w14:textId="71302C89" w:rsidR="00D01655" w:rsidRDefault="00D01655" w:rsidP="002A59AC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DF35B" w14:textId="77777777" w:rsidR="000C471B" w:rsidRDefault="000C4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CF424" w14:textId="77777777" w:rsidR="00751A0B" w:rsidRDefault="00751A0B">
      <w:r>
        <w:separator/>
      </w:r>
    </w:p>
  </w:footnote>
  <w:footnote w:type="continuationSeparator" w:id="0">
    <w:p w14:paraId="1A5BC3C0" w14:textId="77777777" w:rsidR="00751A0B" w:rsidRDefault="00751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0B05" w14:textId="77777777" w:rsidR="000C471B" w:rsidRDefault="000C47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50911" w14:textId="181ECAC2" w:rsidR="00D01655" w:rsidRDefault="003258AB" w:rsidP="00622676">
    <w:pPr>
      <w:pStyle w:val="Header"/>
      <w:tabs>
        <w:tab w:val="left" w:pos="300"/>
        <w:tab w:val="center" w:pos="5688"/>
      </w:tabs>
      <w:ind w:left="-1440" w:firstLine="720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55233B" wp14:editId="065B45C0">
          <wp:simplePos x="0" y="0"/>
          <wp:positionH relativeFrom="column">
            <wp:posOffset>-923290</wp:posOffset>
          </wp:positionH>
          <wp:positionV relativeFrom="paragraph">
            <wp:posOffset>0</wp:posOffset>
          </wp:positionV>
          <wp:extent cx="7772400" cy="10058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777A" w14:textId="77777777" w:rsidR="000C471B" w:rsidRDefault="000C47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C4E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97213"/>
    <w:multiLevelType w:val="hybridMultilevel"/>
    <w:tmpl w:val="AB28D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850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9AB6443"/>
    <w:multiLevelType w:val="hybridMultilevel"/>
    <w:tmpl w:val="2EFE3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C40D7"/>
    <w:multiLevelType w:val="hybridMultilevel"/>
    <w:tmpl w:val="56E27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71E2A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16A17"/>
    <w:multiLevelType w:val="hybridMultilevel"/>
    <w:tmpl w:val="26086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A7FD0"/>
    <w:multiLevelType w:val="hybridMultilevel"/>
    <w:tmpl w:val="AABA3760"/>
    <w:lvl w:ilvl="0" w:tplc="AF749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10095D"/>
    <w:multiLevelType w:val="hybridMultilevel"/>
    <w:tmpl w:val="ADB22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A032A"/>
    <w:multiLevelType w:val="hybridMultilevel"/>
    <w:tmpl w:val="ECECA48E"/>
    <w:lvl w:ilvl="0" w:tplc="27741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DD452E"/>
    <w:multiLevelType w:val="singleLevel"/>
    <w:tmpl w:val="6130CD12"/>
    <w:lvl w:ilvl="0">
      <w:start w:val="1"/>
      <w:numFmt w:val="lowerLetter"/>
      <w:lvlText w:val="%1."/>
      <w:lvlJc w:val="left"/>
      <w:pPr>
        <w:tabs>
          <w:tab w:val="num" w:pos="2664"/>
        </w:tabs>
        <w:ind w:left="2664" w:hanging="504"/>
      </w:pPr>
      <w:rPr>
        <w:rFonts w:hint="default"/>
      </w:rPr>
    </w:lvl>
  </w:abstractNum>
  <w:abstractNum w:abstractNumId="11" w15:restartNumberingAfterBreak="0">
    <w:nsid w:val="380563CD"/>
    <w:multiLevelType w:val="singleLevel"/>
    <w:tmpl w:val="0E286EB2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2" w15:restartNumberingAfterBreak="0">
    <w:nsid w:val="3CD57B35"/>
    <w:multiLevelType w:val="hybridMultilevel"/>
    <w:tmpl w:val="24AC2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77DD7"/>
    <w:multiLevelType w:val="hybridMultilevel"/>
    <w:tmpl w:val="DD4C4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F979EA"/>
    <w:multiLevelType w:val="hybridMultilevel"/>
    <w:tmpl w:val="8BAC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5773B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356BD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B3308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664C1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93CEA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A020B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7"/>
  </w:num>
  <w:num w:numId="5">
    <w:abstractNumId w:val="11"/>
  </w:num>
  <w:num w:numId="6">
    <w:abstractNumId w:val="10"/>
  </w:num>
  <w:num w:numId="7">
    <w:abstractNumId w:val="14"/>
  </w:num>
  <w:num w:numId="8">
    <w:abstractNumId w:val="8"/>
  </w:num>
  <w:num w:numId="9">
    <w:abstractNumId w:val="4"/>
  </w:num>
  <w:num w:numId="10">
    <w:abstractNumId w:val="0"/>
  </w:num>
  <w:num w:numId="11">
    <w:abstractNumId w:val="3"/>
  </w:num>
  <w:num w:numId="12">
    <w:abstractNumId w:val="12"/>
  </w:num>
  <w:num w:numId="13">
    <w:abstractNumId w:val="1"/>
  </w:num>
  <w:num w:numId="14">
    <w:abstractNumId w:val="6"/>
  </w:num>
  <w:num w:numId="15">
    <w:abstractNumId w:val="15"/>
  </w:num>
  <w:num w:numId="16">
    <w:abstractNumId w:val="19"/>
  </w:num>
  <w:num w:numId="17">
    <w:abstractNumId w:val="18"/>
  </w:num>
  <w:num w:numId="18">
    <w:abstractNumId w:val="5"/>
  </w:num>
  <w:num w:numId="19">
    <w:abstractNumId w:val="20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9E"/>
    <w:rsid w:val="00015562"/>
    <w:rsid w:val="00021526"/>
    <w:rsid w:val="00023E74"/>
    <w:rsid w:val="00026027"/>
    <w:rsid w:val="0003274B"/>
    <w:rsid w:val="00034AF9"/>
    <w:rsid w:val="00041D9E"/>
    <w:rsid w:val="000561C1"/>
    <w:rsid w:val="0005645A"/>
    <w:rsid w:val="0007046A"/>
    <w:rsid w:val="00081049"/>
    <w:rsid w:val="000835AD"/>
    <w:rsid w:val="0008751A"/>
    <w:rsid w:val="00090380"/>
    <w:rsid w:val="000B0569"/>
    <w:rsid w:val="000B39B4"/>
    <w:rsid w:val="000B4B4C"/>
    <w:rsid w:val="000C471B"/>
    <w:rsid w:val="000C4BF7"/>
    <w:rsid w:val="000C6617"/>
    <w:rsid w:val="000D356E"/>
    <w:rsid w:val="000E6ED8"/>
    <w:rsid w:val="000F3A2A"/>
    <w:rsid w:val="001131B9"/>
    <w:rsid w:val="001156B5"/>
    <w:rsid w:val="001164ED"/>
    <w:rsid w:val="00123FAB"/>
    <w:rsid w:val="0012470B"/>
    <w:rsid w:val="00131D6A"/>
    <w:rsid w:val="001436A8"/>
    <w:rsid w:val="00147195"/>
    <w:rsid w:val="001473D4"/>
    <w:rsid w:val="00153451"/>
    <w:rsid w:val="001537CC"/>
    <w:rsid w:val="001541D8"/>
    <w:rsid w:val="00171068"/>
    <w:rsid w:val="0017166A"/>
    <w:rsid w:val="00172B61"/>
    <w:rsid w:val="001736DA"/>
    <w:rsid w:val="0018403C"/>
    <w:rsid w:val="00187512"/>
    <w:rsid w:val="001922FF"/>
    <w:rsid w:val="00193A91"/>
    <w:rsid w:val="001A4586"/>
    <w:rsid w:val="001B39D1"/>
    <w:rsid w:val="001C05D2"/>
    <w:rsid w:val="001D25D7"/>
    <w:rsid w:val="001E36A2"/>
    <w:rsid w:val="001E68FF"/>
    <w:rsid w:val="002058C1"/>
    <w:rsid w:val="00223D12"/>
    <w:rsid w:val="00224F28"/>
    <w:rsid w:val="00225858"/>
    <w:rsid w:val="00241145"/>
    <w:rsid w:val="0025485D"/>
    <w:rsid w:val="00255827"/>
    <w:rsid w:val="00264B99"/>
    <w:rsid w:val="002758A4"/>
    <w:rsid w:val="00276900"/>
    <w:rsid w:val="002A59AC"/>
    <w:rsid w:val="002B2587"/>
    <w:rsid w:val="002D3E2F"/>
    <w:rsid w:val="002D54D3"/>
    <w:rsid w:val="002D7D17"/>
    <w:rsid w:val="002E6C0D"/>
    <w:rsid w:val="002E749E"/>
    <w:rsid w:val="002E7D59"/>
    <w:rsid w:val="00304142"/>
    <w:rsid w:val="003067BC"/>
    <w:rsid w:val="00306D8A"/>
    <w:rsid w:val="00307275"/>
    <w:rsid w:val="00307F4B"/>
    <w:rsid w:val="0032256F"/>
    <w:rsid w:val="003258AB"/>
    <w:rsid w:val="0034021B"/>
    <w:rsid w:val="00373E7F"/>
    <w:rsid w:val="00374495"/>
    <w:rsid w:val="0038581F"/>
    <w:rsid w:val="00397EEC"/>
    <w:rsid w:val="003A0A10"/>
    <w:rsid w:val="003A3C16"/>
    <w:rsid w:val="003A4064"/>
    <w:rsid w:val="003A59C9"/>
    <w:rsid w:val="003A61A9"/>
    <w:rsid w:val="003B52E2"/>
    <w:rsid w:val="003C4EA0"/>
    <w:rsid w:val="00405BE2"/>
    <w:rsid w:val="00420AC4"/>
    <w:rsid w:val="00436E34"/>
    <w:rsid w:val="0044587D"/>
    <w:rsid w:val="00461C36"/>
    <w:rsid w:val="004628DF"/>
    <w:rsid w:val="00485DA2"/>
    <w:rsid w:val="004A2C77"/>
    <w:rsid w:val="004B26F2"/>
    <w:rsid w:val="004B39FE"/>
    <w:rsid w:val="004D202E"/>
    <w:rsid w:val="004F0BF3"/>
    <w:rsid w:val="004F63BF"/>
    <w:rsid w:val="00501832"/>
    <w:rsid w:val="0051238E"/>
    <w:rsid w:val="00521C45"/>
    <w:rsid w:val="00553A53"/>
    <w:rsid w:val="005910F3"/>
    <w:rsid w:val="005913BC"/>
    <w:rsid w:val="00597B61"/>
    <w:rsid w:val="005A2848"/>
    <w:rsid w:val="005B0253"/>
    <w:rsid w:val="005E008D"/>
    <w:rsid w:val="005E01CE"/>
    <w:rsid w:val="005E2F9F"/>
    <w:rsid w:val="005E3139"/>
    <w:rsid w:val="0060475A"/>
    <w:rsid w:val="00620EC2"/>
    <w:rsid w:val="00622676"/>
    <w:rsid w:val="0062652F"/>
    <w:rsid w:val="006304FB"/>
    <w:rsid w:val="00636BB3"/>
    <w:rsid w:val="006419CC"/>
    <w:rsid w:val="00650495"/>
    <w:rsid w:val="00650637"/>
    <w:rsid w:val="00651BBE"/>
    <w:rsid w:val="00654334"/>
    <w:rsid w:val="006603F5"/>
    <w:rsid w:val="006754FF"/>
    <w:rsid w:val="0068300C"/>
    <w:rsid w:val="0068529E"/>
    <w:rsid w:val="00685857"/>
    <w:rsid w:val="0069334F"/>
    <w:rsid w:val="006B3206"/>
    <w:rsid w:val="006B4C2D"/>
    <w:rsid w:val="006C4C35"/>
    <w:rsid w:val="006D6894"/>
    <w:rsid w:val="006E4727"/>
    <w:rsid w:val="00703273"/>
    <w:rsid w:val="007066BE"/>
    <w:rsid w:val="007074E9"/>
    <w:rsid w:val="0072090A"/>
    <w:rsid w:val="00720A88"/>
    <w:rsid w:val="007331B1"/>
    <w:rsid w:val="00733A96"/>
    <w:rsid w:val="00751A0B"/>
    <w:rsid w:val="00753869"/>
    <w:rsid w:val="007667AE"/>
    <w:rsid w:val="007728EE"/>
    <w:rsid w:val="00782236"/>
    <w:rsid w:val="00796DE4"/>
    <w:rsid w:val="007A0009"/>
    <w:rsid w:val="007A071F"/>
    <w:rsid w:val="007C0987"/>
    <w:rsid w:val="007C5A23"/>
    <w:rsid w:val="007C614A"/>
    <w:rsid w:val="007D3519"/>
    <w:rsid w:val="007E6905"/>
    <w:rsid w:val="007F3387"/>
    <w:rsid w:val="008053E0"/>
    <w:rsid w:val="00831DAE"/>
    <w:rsid w:val="00831E82"/>
    <w:rsid w:val="008337DF"/>
    <w:rsid w:val="00854A72"/>
    <w:rsid w:val="00856D9B"/>
    <w:rsid w:val="00870076"/>
    <w:rsid w:val="00870284"/>
    <w:rsid w:val="00871252"/>
    <w:rsid w:val="00890970"/>
    <w:rsid w:val="008A4A15"/>
    <w:rsid w:val="008C645C"/>
    <w:rsid w:val="008D5152"/>
    <w:rsid w:val="008E0C97"/>
    <w:rsid w:val="008E69A9"/>
    <w:rsid w:val="0091142C"/>
    <w:rsid w:val="00922290"/>
    <w:rsid w:val="00922403"/>
    <w:rsid w:val="0094185F"/>
    <w:rsid w:val="00952C97"/>
    <w:rsid w:val="00971A4C"/>
    <w:rsid w:val="00982646"/>
    <w:rsid w:val="009940A5"/>
    <w:rsid w:val="0099643E"/>
    <w:rsid w:val="009A2854"/>
    <w:rsid w:val="009A5D5A"/>
    <w:rsid w:val="009C07FD"/>
    <w:rsid w:val="009C3630"/>
    <w:rsid w:val="009F1285"/>
    <w:rsid w:val="00A075B5"/>
    <w:rsid w:val="00A14E45"/>
    <w:rsid w:val="00A20B45"/>
    <w:rsid w:val="00A43B30"/>
    <w:rsid w:val="00A56916"/>
    <w:rsid w:val="00A72175"/>
    <w:rsid w:val="00A7223D"/>
    <w:rsid w:val="00A75D57"/>
    <w:rsid w:val="00A80578"/>
    <w:rsid w:val="00A83ACC"/>
    <w:rsid w:val="00A92E3F"/>
    <w:rsid w:val="00AC50CB"/>
    <w:rsid w:val="00AD7F12"/>
    <w:rsid w:val="00AE7517"/>
    <w:rsid w:val="00AF70BA"/>
    <w:rsid w:val="00B36008"/>
    <w:rsid w:val="00B40333"/>
    <w:rsid w:val="00B43C70"/>
    <w:rsid w:val="00B44F27"/>
    <w:rsid w:val="00B57954"/>
    <w:rsid w:val="00B67EEC"/>
    <w:rsid w:val="00B8010D"/>
    <w:rsid w:val="00B82351"/>
    <w:rsid w:val="00B92DA2"/>
    <w:rsid w:val="00BA4A33"/>
    <w:rsid w:val="00BB7310"/>
    <w:rsid w:val="00BC64E7"/>
    <w:rsid w:val="00BC6EA4"/>
    <w:rsid w:val="00BC78A2"/>
    <w:rsid w:val="00BC7FF1"/>
    <w:rsid w:val="00BD0444"/>
    <w:rsid w:val="00BE4AE5"/>
    <w:rsid w:val="00C03EF5"/>
    <w:rsid w:val="00C13CAB"/>
    <w:rsid w:val="00C140FA"/>
    <w:rsid w:val="00C17A90"/>
    <w:rsid w:val="00C350B1"/>
    <w:rsid w:val="00C41209"/>
    <w:rsid w:val="00C516B3"/>
    <w:rsid w:val="00C51883"/>
    <w:rsid w:val="00C519A7"/>
    <w:rsid w:val="00C71C8C"/>
    <w:rsid w:val="00C844C0"/>
    <w:rsid w:val="00C84AF4"/>
    <w:rsid w:val="00CA3010"/>
    <w:rsid w:val="00CC39F4"/>
    <w:rsid w:val="00CC5F72"/>
    <w:rsid w:val="00CD6643"/>
    <w:rsid w:val="00CE10DB"/>
    <w:rsid w:val="00CE52D0"/>
    <w:rsid w:val="00CF6B54"/>
    <w:rsid w:val="00D01655"/>
    <w:rsid w:val="00D03276"/>
    <w:rsid w:val="00D1023A"/>
    <w:rsid w:val="00D12CA1"/>
    <w:rsid w:val="00D12EF6"/>
    <w:rsid w:val="00D26910"/>
    <w:rsid w:val="00D2733F"/>
    <w:rsid w:val="00D3077B"/>
    <w:rsid w:val="00D41B98"/>
    <w:rsid w:val="00D42F95"/>
    <w:rsid w:val="00D475BD"/>
    <w:rsid w:val="00D75732"/>
    <w:rsid w:val="00D7722C"/>
    <w:rsid w:val="00D84676"/>
    <w:rsid w:val="00D92B40"/>
    <w:rsid w:val="00D95165"/>
    <w:rsid w:val="00DA620E"/>
    <w:rsid w:val="00DB474A"/>
    <w:rsid w:val="00DD01B7"/>
    <w:rsid w:val="00DD440C"/>
    <w:rsid w:val="00DE1604"/>
    <w:rsid w:val="00DE614E"/>
    <w:rsid w:val="00DE6480"/>
    <w:rsid w:val="00DF6BE1"/>
    <w:rsid w:val="00E07B33"/>
    <w:rsid w:val="00E15181"/>
    <w:rsid w:val="00E23925"/>
    <w:rsid w:val="00E47055"/>
    <w:rsid w:val="00E5293F"/>
    <w:rsid w:val="00E630ED"/>
    <w:rsid w:val="00E7395F"/>
    <w:rsid w:val="00E80C1C"/>
    <w:rsid w:val="00E9028F"/>
    <w:rsid w:val="00E90DD5"/>
    <w:rsid w:val="00E91322"/>
    <w:rsid w:val="00EC1F23"/>
    <w:rsid w:val="00ED1976"/>
    <w:rsid w:val="00EE2051"/>
    <w:rsid w:val="00F203F5"/>
    <w:rsid w:val="00F21ABB"/>
    <w:rsid w:val="00F22EB3"/>
    <w:rsid w:val="00F25B32"/>
    <w:rsid w:val="00F25B3B"/>
    <w:rsid w:val="00F279E9"/>
    <w:rsid w:val="00F414AA"/>
    <w:rsid w:val="00F453D8"/>
    <w:rsid w:val="00F57C17"/>
    <w:rsid w:val="00F62928"/>
    <w:rsid w:val="00F62D6E"/>
    <w:rsid w:val="00F90B86"/>
    <w:rsid w:val="00F92005"/>
    <w:rsid w:val="00FB2EFE"/>
    <w:rsid w:val="00FB5B63"/>
    <w:rsid w:val="00FC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8F4A1E1"/>
  <w15:docId w15:val="{32605EC9-3C4D-4429-878D-B6BFB9E1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qFormat/>
    <w:rsid w:val="00A7223D"/>
    <w:pPr>
      <w:keepNext/>
      <w:outlineLvl w:val="1"/>
    </w:pPr>
    <w:rPr>
      <w:rFonts w:ascii="Century Gothic" w:hAnsi="Century Gothic"/>
    </w:rPr>
  </w:style>
  <w:style w:type="paragraph" w:styleId="Heading7">
    <w:name w:val="heading 7"/>
    <w:basedOn w:val="Normal"/>
    <w:next w:val="Normal"/>
    <w:qFormat/>
    <w:rsid w:val="00A7223D"/>
    <w:pPr>
      <w:keepNext/>
      <w:outlineLvl w:val="6"/>
    </w:pPr>
    <w:rPr>
      <w:rFonts w:ascii="Century Gothic" w:hAnsi="Century Gothic"/>
      <w:b/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21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921D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E10DB"/>
    <w:rPr>
      <w:rFonts w:ascii="Tahoma" w:hAnsi="Tahoma" w:cs="Tahoma"/>
      <w:sz w:val="16"/>
      <w:szCs w:val="16"/>
    </w:rPr>
  </w:style>
  <w:style w:type="character" w:styleId="Hyperlink">
    <w:name w:val="Hyperlink"/>
    <w:rsid w:val="00D75732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F57C17"/>
    <w:pPr>
      <w:ind w:left="720"/>
    </w:pPr>
  </w:style>
  <w:style w:type="paragraph" w:styleId="BodyText">
    <w:name w:val="Body Text"/>
    <w:basedOn w:val="Normal"/>
    <w:link w:val="BodyTextChar"/>
    <w:rsid w:val="007E6905"/>
    <w:pPr>
      <w:widowControl w:val="0"/>
      <w:suppressAutoHyphens/>
    </w:pPr>
    <w:rPr>
      <w:szCs w:val="24"/>
      <w:lang w:bidi="he-IL"/>
    </w:rPr>
  </w:style>
  <w:style w:type="character" w:customStyle="1" w:styleId="BodyTextChar">
    <w:name w:val="Body Text Char"/>
    <w:link w:val="BodyText"/>
    <w:rsid w:val="007E6905"/>
    <w:rPr>
      <w:sz w:val="24"/>
      <w:szCs w:val="24"/>
      <w:lang w:bidi="he-IL"/>
    </w:rPr>
  </w:style>
  <w:style w:type="paragraph" w:customStyle="1" w:styleId="TableContents">
    <w:name w:val="Table Contents"/>
    <w:basedOn w:val="BodyText"/>
    <w:rsid w:val="007E6905"/>
  </w:style>
  <w:style w:type="paragraph" w:customStyle="1" w:styleId="MediumGrid21">
    <w:name w:val="Medium Grid 21"/>
    <w:uiPriority w:val="1"/>
    <w:qFormat/>
    <w:rsid w:val="009940A5"/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123FAB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3FAB"/>
    <w:rPr>
      <w:rFonts w:ascii="Calibri" w:eastAsiaTheme="minorHAnsi" w:hAnsi="Calibri" w:cs="Consolas"/>
      <w:sz w:val="22"/>
      <w:szCs w:val="21"/>
    </w:rPr>
  </w:style>
  <w:style w:type="paragraph" w:styleId="ListParagraph">
    <w:name w:val="List Paragraph"/>
    <w:basedOn w:val="Normal"/>
    <w:uiPriority w:val="34"/>
    <w:qFormat/>
    <w:rsid w:val="00BA4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endy\Local%20Settings\Temporary%20Internet%20Files\OLK7B8\WircoAECCO_Ltrh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28106C9E868F4F985714F98AB72478" ma:contentTypeVersion="14" ma:contentTypeDescription="Create a new document." ma:contentTypeScope="" ma:versionID="8a349f6db7d3236dfdf3e7e2b4f3e663">
  <xsd:schema xmlns:xsd="http://www.w3.org/2001/XMLSchema" xmlns:xs="http://www.w3.org/2001/XMLSchema" xmlns:p="http://schemas.microsoft.com/office/2006/metadata/properties" xmlns:ns2="d20dfd3f-c599-4d5c-b871-f249ff9e0596" xmlns:ns3="ce2b4dfe-f37a-40e1-9c13-1cebd30e924c" targetNamespace="http://schemas.microsoft.com/office/2006/metadata/properties" ma:root="true" ma:fieldsID="723db1d1277d1b4275f1c097d68b3576" ns2:_="" ns3:_="">
    <xsd:import namespace="d20dfd3f-c599-4d5c-b871-f249ff9e0596"/>
    <xsd:import namespace="ce2b4dfe-f37a-40e1-9c13-1cebd30e92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dfd3f-c599-4d5c-b871-f249ff9e0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89499baf-0bc1-41c2-a798-7806d7c748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b4dfe-f37a-40e1-9c13-1cebd30e924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0c25a8e-5196-450a-8c21-d5c3ab2082a0}" ma:internalName="TaxCatchAll" ma:showField="CatchAllData" ma:web="ce2b4dfe-f37a-40e1-9c13-1cebd30e92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1B18E-7B5C-4AAA-AD60-5CBF7C0481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A0CDDD-4B5E-4789-994C-938020F0E421}"/>
</file>

<file path=customXml/itemProps3.xml><?xml version="1.0" encoding="utf-8"?>
<ds:datastoreItem xmlns:ds="http://schemas.openxmlformats.org/officeDocument/2006/customXml" ds:itemID="{6B34AB41-E1F9-48A5-9C18-A20828E976FB}"/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Settings\wendy\Local Settings\Temporary Internet Files\OLK7B8\WircoAECCO_Ltrhd.dot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Wirco, Inc.</Company>
  <LinksUpToDate>false</LinksUpToDate>
  <CharactersWithSpaces>0</CharactersWithSpaces>
  <SharedDoc>false</SharedDoc>
  <HLinks>
    <vt:vector size="12" baseType="variant">
      <vt:variant>
        <vt:i4>7012464</vt:i4>
      </vt:variant>
      <vt:variant>
        <vt:i4>2061</vt:i4>
      </vt:variant>
      <vt:variant>
        <vt:i4>1025</vt:i4>
      </vt:variant>
      <vt:variant>
        <vt:i4>1</vt:i4>
      </vt:variant>
      <vt:variant>
        <vt:lpwstr>Wirco_Logo_embossed_grey_Large</vt:lpwstr>
      </vt:variant>
      <vt:variant>
        <vt:lpwstr/>
      </vt:variant>
      <vt:variant>
        <vt:i4>1769565</vt:i4>
      </vt:variant>
      <vt:variant>
        <vt:i4>2064</vt:i4>
      </vt:variant>
      <vt:variant>
        <vt:i4>1026</vt:i4>
      </vt:variant>
      <vt:variant>
        <vt:i4>1</vt:i4>
      </vt:variant>
      <vt:variant>
        <vt:lpwstr>Letterhead_bottom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Evans</dc:creator>
  <cp:lastModifiedBy>Lesley Wright</cp:lastModifiedBy>
  <cp:revision>2</cp:revision>
  <cp:lastPrinted>2019-01-10T17:48:00Z</cp:lastPrinted>
  <dcterms:created xsi:type="dcterms:W3CDTF">2022-03-21T17:53:00Z</dcterms:created>
  <dcterms:modified xsi:type="dcterms:W3CDTF">2022-03-21T17:53:00Z</dcterms:modified>
</cp:coreProperties>
</file>